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B916C3">
        <w:rPr>
          <w:rFonts w:cs="Arial"/>
          <w:lang w:val="pt-BR"/>
        </w:rPr>
        <w:t>BBTodoDia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B916C3">
        <w:rPr>
          <w:rFonts w:cs="Arial"/>
          <w:lang w:val="pt-BR"/>
        </w:rPr>
        <w:t>UC13 Exibir Tela Inicial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B916C3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Exibir a tela inicial do sistema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916C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Pais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B916C3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Sistema verifica se existe bebê cadastrado. Caso não exista, aciona o UC10 – Cadastrar Bebê</w:t>
      </w:r>
    </w:p>
    <w:p w:rsidR="00B916C3" w:rsidRPr="00B916C3" w:rsidRDefault="00B916C3" w:rsidP="00B916C3">
      <w:pPr>
        <w:pStyle w:val="Ttulo3"/>
        <w:ind w:left="993" w:hanging="596"/>
      </w:pPr>
      <w:r>
        <w:t>Caso já exista bebê cadastrado, exibe a tela inicial conforme Interface 1</w:t>
      </w:r>
    </w:p>
    <w:p w:rsidR="00705361" w:rsidRDefault="00705361" w:rsidP="00705361">
      <w:pPr>
        <w:rPr>
          <w:lang w:val="pt-BR"/>
        </w:rPr>
      </w:pPr>
    </w:p>
    <w:p w:rsidR="00705361" w:rsidRDefault="00B916C3" w:rsidP="00604D27">
      <w:pPr>
        <w:ind w:left="284"/>
        <w:rPr>
          <w:lang w:val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1.05pt;margin-top:9.9pt;width:197.85pt;height:67.9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fit-shape-to-text:t">
              <w:txbxContent>
                <w:p w:rsidR="00B916C3" w:rsidRP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  <w:r w:rsidRPr="00B916C3">
                    <w:rPr>
                      <w:rFonts w:ascii="Arial" w:hAnsi="Arial" w:cs="Arial"/>
                      <w:lang w:val="pt-BR"/>
                    </w:rPr>
                    <w:t>Título: &lt;nome do bebê&gt; Todo Dia</w:t>
                  </w:r>
                </w:p>
                <w:p w:rsidR="00B916C3" w:rsidRP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 xml:space="preserve">Últimos Eventos: Aciona o UC8 para buscar e exibir os últimos eventos de vacinação e consultas médicas. Devem ser exibidos os dados dos últimos 30 dias até o limite de </w:t>
                  </w:r>
                  <w:proofErr w:type="spellStart"/>
                  <w:r>
                    <w:rPr>
                      <w:rFonts w:ascii="Arial" w:hAnsi="Arial" w:cs="Arial"/>
                      <w:lang w:val="pt-BR"/>
                    </w:rPr>
                    <w:t>xx</w:t>
                  </w:r>
                  <w:proofErr w:type="spellEnd"/>
                  <w:r>
                    <w:rPr>
                      <w:rFonts w:ascii="Arial" w:hAnsi="Arial" w:cs="Arial"/>
                      <w:lang w:val="pt-BR"/>
                    </w:rPr>
                    <w:t xml:space="preserve"> registros.</w:t>
                  </w:r>
                </w:p>
                <w:p w:rsid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 xml:space="preserve">Consultas Médicas: Ao ser clicado, </w:t>
                  </w:r>
                  <w:r w:rsidR="005C0F9B">
                    <w:rPr>
                      <w:rFonts w:ascii="Arial" w:hAnsi="Arial" w:cs="Arial"/>
                      <w:lang w:val="pt-BR"/>
                    </w:rPr>
                    <w:t>exibe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a Interface 2</w:t>
                  </w:r>
                </w:p>
                <w:p w:rsid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 xml:space="preserve">Vacinação: Ao ser clicado, </w:t>
                  </w:r>
                  <w:r w:rsidR="005C0F9B">
                    <w:rPr>
                      <w:rFonts w:ascii="Arial" w:hAnsi="Arial" w:cs="Arial"/>
                      <w:lang w:val="pt-BR"/>
                    </w:rPr>
                    <w:t>exibe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a Interface 3</w:t>
                  </w:r>
                </w:p>
                <w:p w:rsid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 xml:space="preserve">Amamentação: Ao ser clicado, </w:t>
                  </w:r>
                  <w:r w:rsidR="005C0F9B">
                    <w:rPr>
                      <w:rFonts w:ascii="Arial" w:hAnsi="Arial" w:cs="Arial"/>
                      <w:lang w:val="pt-BR"/>
                    </w:rPr>
                    <w:t>exibe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a Interface 4</w:t>
                  </w:r>
                </w:p>
                <w:p w:rsidR="00B916C3" w:rsidRDefault="00B916C3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B916C3" w:rsidRPr="00B916C3" w:rsidRDefault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Consultar Eventos: Ao ser clicado, exibe a Interface 5</w:t>
                  </w:r>
                </w:p>
              </w:txbxContent>
            </v:textbox>
            <w10:wrap type="square"/>
          </v:shape>
        </w:pict>
      </w:r>
      <w:r>
        <w:rPr>
          <w:noProof/>
          <w:snapToGrid/>
          <w:lang w:val="pt-BR" w:eastAsia="pt-BR"/>
        </w:rPr>
        <w:drawing>
          <wp:inline distT="0" distB="0" distL="0" distR="0">
            <wp:extent cx="2449226" cy="41234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67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00" cy="41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5C0F9B" w:rsidP="00CA5AAF">
      <w:pPr>
        <w:pStyle w:val="Ttulo3"/>
        <w:ind w:left="993" w:hanging="596"/>
      </w:pPr>
      <w:r>
        <w:lastRenderedPageBreak/>
        <w:t>Se o usuário acionar a opção Consultas Médicas, Sistema exibe a Interface 2:</w:t>
      </w:r>
    </w:p>
    <w:p w:rsidR="005C0F9B" w:rsidRPr="005C0F9B" w:rsidRDefault="005C0F9B" w:rsidP="005C0F9B">
      <w:pPr>
        <w:rPr>
          <w:lang w:val="pt-BR"/>
        </w:rPr>
      </w:pPr>
      <w:r>
        <w:rPr>
          <w:noProof/>
        </w:rPr>
        <w:pict>
          <v:shape id="_x0000_s1027" type="#_x0000_t202" style="position:absolute;margin-left:220.05pt;margin-top:6.45pt;width:198.55pt;height:67.9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 style="mso-fit-shape-to-text:t">
              <w:txbxContent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 w:rsidRPr="00B916C3">
                    <w:rPr>
                      <w:rFonts w:ascii="Arial" w:hAnsi="Arial" w:cs="Arial"/>
                      <w:lang w:val="pt-BR"/>
                    </w:rPr>
                    <w:t>Título: &lt;nome do bebê&gt; Todo Dia</w:t>
                  </w:r>
                </w:p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Próximas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: Aciona o UC8 para buscar e exibir os </w:t>
                  </w:r>
                  <w:r>
                    <w:rPr>
                      <w:rFonts w:ascii="Arial" w:hAnsi="Arial" w:cs="Arial"/>
                      <w:lang w:val="pt-BR"/>
                    </w:rPr>
                    <w:t>próximos eventos de consulta médica agendados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. Devem ser exibidos os dados dos 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próximos 60 dias 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até o limite de </w:t>
                  </w:r>
                  <w:proofErr w:type="spellStart"/>
                  <w:r>
                    <w:rPr>
                      <w:rFonts w:ascii="Arial" w:hAnsi="Arial" w:cs="Arial"/>
                      <w:lang w:val="pt-BR"/>
                    </w:rPr>
                    <w:t>xx</w:t>
                  </w:r>
                  <w:proofErr w:type="spellEnd"/>
                  <w:r>
                    <w:rPr>
                      <w:rFonts w:ascii="Arial" w:hAnsi="Arial" w:cs="Arial"/>
                      <w:lang w:val="pt-BR"/>
                    </w:rPr>
                    <w:t xml:space="preserve"> registros.</w:t>
                  </w: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Agendar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: Ao ser clicado, </w:t>
                  </w:r>
                  <w:r>
                    <w:rPr>
                      <w:rFonts w:ascii="Arial" w:hAnsi="Arial" w:cs="Arial"/>
                      <w:lang w:val="pt-BR"/>
                    </w:rPr>
                    <w:t>aciona o UC5 – Agendar Consulta Médica</w:t>
                  </w: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Registrar</w:t>
                  </w:r>
                  <w:r>
                    <w:rPr>
                      <w:rFonts w:ascii="Arial" w:hAnsi="Arial" w:cs="Arial"/>
                      <w:lang w:val="pt-BR"/>
                    </w:rPr>
                    <w:t>: Ao ser clicado, aciona o UC</w:t>
                  </w:r>
                  <w:r>
                    <w:rPr>
                      <w:rFonts w:ascii="Arial" w:hAnsi="Arial" w:cs="Arial"/>
                      <w:lang w:val="pt-BR"/>
                    </w:rPr>
                    <w:t>4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– </w:t>
                  </w:r>
                  <w:r>
                    <w:rPr>
                      <w:rFonts w:ascii="Arial" w:hAnsi="Arial" w:cs="Arial"/>
                      <w:lang w:val="pt-BR"/>
                    </w:rPr>
                    <w:t>Registrar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Consulta Médica</w:t>
                  </w: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Histórico: Ao ser clicado, exibe a Interface 6</w:t>
                  </w:r>
                </w:p>
                <w:p w:rsidR="005C0F9B" w:rsidRPr="005C0F9B" w:rsidRDefault="005C0F9B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napToGrid/>
          <w:lang w:val="pt-BR" w:eastAsia="pt-BR"/>
        </w:rPr>
        <w:drawing>
          <wp:inline distT="0" distB="0" distL="0" distR="0">
            <wp:extent cx="2186349" cy="3899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67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69" cy="39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</w:p>
    <w:p w:rsidR="005C0F9B" w:rsidRDefault="005C0F9B" w:rsidP="005C0F9B">
      <w:pPr>
        <w:pStyle w:val="Ttulo3"/>
        <w:numPr>
          <w:ilvl w:val="2"/>
          <w:numId w:val="46"/>
        </w:numPr>
      </w:pPr>
      <w:r>
        <w:lastRenderedPageBreak/>
        <w:t xml:space="preserve">Se o usuário acionar a opção </w:t>
      </w:r>
      <w:r>
        <w:t>Vacinação</w:t>
      </w:r>
      <w:r>
        <w:t xml:space="preserve">, Sistema exibe a Interface </w:t>
      </w:r>
      <w:r>
        <w:t>3</w:t>
      </w:r>
      <w:r>
        <w:t>:</w:t>
      </w:r>
    </w:p>
    <w:p w:rsidR="005C0F9B" w:rsidRPr="005C0F9B" w:rsidRDefault="005C0F9B" w:rsidP="005C0F9B">
      <w:pPr>
        <w:rPr>
          <w:lang w:val="pt-BR"/>
        </w:rPr>
      </w:pPr>
      <w:r>
        <w:rPr>
          <w:noProof/>
        </w:rPr>
        <w:pict>
          <v:shape id="_x0000_s1028" type="#_x0000_t202" style="position:absolute;margin-left:220.05pt;margin-top:6.45pt;width:198.55pt;height:67.95pt;z-index:2516633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 style="mso-fit-shape-to-text:t">
              <w:txbxContent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 w:rsidRPr="00B916C3">
                    <w:rPr>
                      <w:rFonts w:ascii="Arial" w:hAnsi="Arial" w:cs="Arial"/>
                      <w:lang w:val="pt-BR"/>
                    </w:rPr>
                    <w:t>Título: &lt;nome do bebê&gt; Todo Dia</w:t>
                  </w:r>
                </w:p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 xml:space="preserve">Próximas: Aciona o UC8 para buscar e exibir os próximos eventos de </w:t>
                  </w:r>
                  <w:r>
                    <w:rPr>
                      <w:rFonts w:ascii="Arial" w:hAnsi="Arial" w:cs="Arial"/>
                      <w:lang w:val="pt-BR"/>
                    </w:rPr>
                    <w:t>vacinação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agendados. Devem ser exibidos os dados dos próximos 60 dias até o limite de </w:t>
                  </w:r>
                  <w:proofErr w:type="spellStart"/>
                  <w:r>
                    <w:rPr>
                      <w:rFonts w:ascii="Arial" w:hAnsi="Arial" w:cs="Arial"/>
                      <w:lang w:val="pt-BR"/>
                    </w:rPr>
                    <w:t>xx</w:t>
                  </w:r>
                  <w:proofErr w:type="spellEnd"/>
                  <w:r>
                    <w:rPr>
                      <w:rFonts w:ascii="Arial" w:hAnsi="Arial" w:cs="Arial"/>
                      <w:lang w:val="pt-BR"/>
                    </w:rPr>
                    <w:t xml:space="preserve"> registros.</w:t>
                  </w: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Agendar: Ao ser clicado, aciona o UC</w:t>
                  </w:r>
                  <w:r>
                    <w:rPr>
                      <w:rFonts w:ascii="Arial" w:hAnsi="Arial" w:cs="Arial"/>
                      <w:lang w:val="pt-BR"/>
                    </w:rPr>
                    <w:t>2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– Agendar </w:t>
                  </w:r>
                  <w:r>
                    <w:rPr>
                      <w:rFonts w:ascii="Arial" w:hAnsi="Arial" w:cs="Arial"/>
                      <w:lang w:val="pt-BR"/>
                    </w:rPr>
                    <w:t>Vacinação</w:t>
                  </w: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Registrar: Ao ser clicado, aciona o UC</w:t>
                  </w:r>
                  <w:r>
                    <w:rPr>
                      <w:rFonts w:ascii="Arial" w:hAnsi="Arial" w:cs="Arial"/>
                      <w:lang w:val="pt-BR"/>
                    </w:rPr>
                    <w:t>1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– Registrar </w:t>
                  </w:r>
                  <w:r>
                    <w:rPr>
                      <w:rFonts w:ascii="Arial" w:hAnsi="Arial" w:cs="Arial"/>
                      <w:lang w:val="pt-BR"/>
                    </w:rPr>
                    <w:t>Vacinação</w:t>
                  </w: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 xml:space="preserve">Histórico: Ao ser clicado, exibe a Interface </w:t>
                  </w:r>
                  <w:r>
                    <w:rPr>
                      <w:rFonts w:ascii="Arial" w:hAnsi="Arial" w:cs="Arial"/>
                      <w:lang w:val="pt-BR"/>
                    </w:rPr>
                    <w:t>7</w:t>
                  </w:r>
                </w:p>
                <w:p w:rsidR="005C0F9B" w:rsidRPr="005C0F9B" w:rsidRDefault="005C0F9B" w:rsidP="005C0F9B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napToGrid/>
          <w:lang w:val="pt-BR" w:eastAsia="pt-BR"/>
        </w:rPr>
        <w:drawing>
          <wp:inline distT="0" distB="0" distL="0" distR="0">
            <wp:extent cx="2054380" cy="4416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672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80" cy="44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9B" w:rsidRDefault="005C0F9B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5C0F9B" w:rsidRDefault="005C0F9B" w:rsidP="005C0F9B">
      <w:pPr>
        <w:pStyle w:val="Ttulo3"/>
        <w:numPr>
          <w:ilvl w:val="2"/>
          <w:numId w:val="47"/>
        </w:numPr>
      </w:pPr>
      <w:r>
        <w:lastRenderedPageBreak/>
        <w:t xml:space="preserve">Se o usuário acionar a opção </w:t>
      </w:r>
      <w:r>
        <w:t>Amamentação</w:t>
      </w:r>
      <w:r>
        <w:t xml:space="preserve">, Sistema exibe a Interface </w:t>
      </w:r>
      <w:r>
        <w:t>4</w:t>
      </w:r>
      <w:r>
        <w:t>:</w:t>
      </w:r>
    </w:p>
    <w:p w:rsidR="005C0F9B" w:rsidRPr="005C0F9B" w:rsidRDefault="005C0F9B" w:rsidP="005C0F9B">
      <w:pPr>
        <w:rPr>
          <w:lang w:val="pt-BR"/>
        </w:rPr>
      </w:pPr>
      <w:r>
        <w:rPr>
          <w:noProof/>
        </w:rPr>
        <w:pict>
          <v:shape id="_x0000_s1029" type="#_x0000_t202" style="position:absolute;margin-left:220.05pt;margin-top:6.45pt;width:198.55pt;height:67.95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 style="mso-fit-shape-to-text:t">
              <w:txbxContent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 w:rsidRPr="00B916C3">
                    <w:rPr>
                      <w:rFonts w:ascii="Arial" w:hAnsi="Arial" w:cs="Arial"/>
                      <w:lang w:val="pt-BR"/>
                    </w:rPr>
                    <w:t>Título: &lt;nome do bebê&gt; Todo Dia</w:t>
                  </w:r>
                </w:p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Próximas: Aciona o UC</w:t>
                  </w:r>
                  <w:r w:rsidR="00C60F65">
                    <w:rPr>
                      <w:rFonts w:ascii="Arial" w:hAnsi="Arial" w:cs="Arial"/>
                      <w:lang w:val="pt-BR"/>
                    </w:rPr>
                    <w:t>9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para buscar e exibir os </w:t>
                  </w:r>
                  <w:r w:rsidR="00C60F65">
                    <w:rPr>
                      <w:rFonts w:ascii="Arial" w:hAnsi="Arial" w:cs="Arial"/>
                      <w:lang w:val="pt-BR"/>
                    </w:rPr>
                    <w:t>últimos eventos de amamentação.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Devem ser exibidos os dados </w:t>
                  </w:r>
                  <w:r w:rsidR="00C60F65">
                    <w:rPr>
                      <w:rFonts w:ascii="Arial" w:hAnsi="Arial" w:cs="Arial"/>
                      <w:lang w:val="pt-BR"/>
                    </w:rPr>
                    <w:t xml:space="preserve">das últimas 24 horas 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até o limite de </w:t>
                  </w:r>
                  <w:proofErr w:type="spellStart"/>
                  <w:r>
                    <w:rPr>
                      <w:rFonts w:ascii="Arial" w:hAnsi="Arial" w:cs="Arial"/>
                      <w:lang w:val="pt-BR"/>
                    </w:rPr>
                    <w:t>xx</w:t>
                  </w:r>
                  <w:proofErr w:type="spellEnd"/>
                  <w:r>
                    <w:rPr>
                      <w:rFonts w:ascii="Arial" w:hAnsi="Arial" w:cs="Arial"/>
                      <w:lang w:val="pt-BR"/>
                    </w:rPr>
                    <w:t xml:space="preserve"> registros.</w:t>
                  </w: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Registrar: Ao ser clicado, aciona o UC</w:t>
                  </w:r>
                  <w:r w:rsidR="00C60F65">
                    <w:rPr>
                      <w:rFonts w:ascii="Arial" w:hAnsi="Arial" w:cs="Arial"/>
                      <w:lang w:val="pt-BR"/>
                    </w:rPr>
                    <w:t>7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– Registrar </w:t>
                  </w:r>
                  <w:r w:rsidR="00C60F65">
                    <w:rPr>
                      <w:rFonts w:ascii="Arial" w:hAnsi="Arial" w:cs="Arial"/>
                      <w:lang w:val="pt-BR"/>
                    </w:rPr>
                    <w:t>Amamentação</w:t>
                  </w:r>
                </w:p>
                <w:p w:rsidR="005C0F9B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</w:p>
                <w:p w:rsidR="005C0F9B" w:rsidRPr="00B916C3" w:rsidRDefault="005C0F9B" w:rsidP="005C0F9B">
                  <w:pPr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 xml:space="preserve">Histórico: Ao ser clicado, exibe a Interface </w:t>
                  </w:r>
                  <w:r w:rsidR="00C60F65">
                    <w:rPr>
                      <w:rFonts w:ascii="Arial" w:hAnsi="Arial" w:cs="Arial"/>
                      <w:lang w:val="pt-BR"/>
                    </w:rPr>
                    <w:t>8</w:t>
                  </w:r>
                </w:p>
                <w:p w:rsidR="005C0F9B" w:rsidRPr="005C0F9B" w:rsidRDefault="005C0F9B" w:rsidP="005C0F9B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napToGrid/>
          <w:lang w:val="pt-BR" w:eastAsia="pt-BR"/>
        </w:rPr>
        <w:drawing>
          <wp:inline distT="0" distB="0" distL="0" distR="0">
            <wp:extent cx="2428186" cy="59004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67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35" cy="59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9B" w:rsidRDefault="005C0F9B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  <w:bookmarkStart w:id="14" w:name="_GoBack"/>
      <w:bookmarkEnd w:id="14"/>
    </w:p>
    <w:sectPr w:rsidR="000E4A07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755" w:rsidRDefault="00601755">
      <w:r>
        <w:separator/>
      </w:r>
    </w:p>
  </w:endnote>
  <w:endnote w:type="continuationSeparator" w:id="0">
    <w:p w:rsidR="00601755" w:rsidRDefault="0060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B916C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B916C3">
            <w:rPr>
              <w:lang w:val="pt-BR"/>
            </w:rPr>
            <w:t>BbTodoDia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B916C3">
            <w:rPr>
              <w:lang w:val="pt-BR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C01760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755" w:rsidRDefault="00601755">
      <w:r>
        <w:separator/>
      </w:r>
    </w:p>
  </w:footnote>
  <w:footnote w:type="continuationSeparator" w:id="0">
    <w:p w:rsidR="00601755" w:rsidRDefault="00601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B916C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B916C3">
            <w:rPr>
              <w:lang w:val="pt-BR"/>
            </w:rPr>
            <w:t>BBTodoDia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B916C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B916C3">
            <w:rPr>
              <w:lang w:val="pt-BR"/>
            </w:rPr>
            <w:t>UC13 Exibir Tela Inicial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916C3">
          <w:r>
            <w:rPr>
              <w:lang w:val="pt-BR"/>
            </w:rPr>
            <w:t xml:space="preserve">  Data:</w:t>
          </w:r>
          <w:r>
            <w:t xml:space="preserve"> </w:t>
          </w:r>
          <w:r w:rsidR="00B916C3">
            <w:t>12/03/2019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 w:numId="45">
    <w:abstractNumId w:val="0"/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0F9B"/>
    <w:rsid w:val="005C3244"/>
    <w:rsid w:val="005D00E3"/>
    <w:rsid w:val="005E5525"/>
    <w:rsid w:val="005F43ED"/>
    <w:rsid w:val="0060057D"/>
    <w:rsid w:val="00600F7F"/>
    <w:rsid w:val="00601755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16C3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01760"/>
    <w:rsid w:val="00C10D89"/>
    <w:rsid w:val="00C34D48"/>
    <w:rsid w:val="00C36921"/>
    <w:rsid w:val="00C41BA9"/>
    <w:rsid w:val="00C425B7"/>
    <w:rsid w:val="00C455D6"/>
    <w:rsid w:val="00C511C2"/>
    <w:rsid w:val="00C60A20"/>
    <w:rsid w:val="00C60F65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C361-1AB4-40CE-B79B-CB3BCA4D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1023</TotalTime>
  <Pages>4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75</cp:revision>
  <cp:lastPrinted>2006-04-06T17:03:00Z</cp:lastPrinted>
  <dcterms:created xsi:type="dcterms:W3CDTF">2013-09-02T20:34:00Z</dcterms:created>
  <dcterms:modified xsi:type="dcterms:W3CDTF">2019-03-12T22:55:00Z</dcterms:modified>
</cp:coreProperties>
</file>